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AD" w:rsidRDefault="00DD68AD" w:rsidP="00DD68AD">
      <w:pPr>
        <w:widowControl/>
        <w:ind w:left="31680" w:hangingChars="118" w:firstLine="31680"/>
        <w:jc w:val="left"/>
      </w:pPr>
      <w:bookmarkStart w:id="0" w:name="_Toc67925258"/>
    </w:p>
    <w:p w:rsidR="00DD68AD" w:rsidRDefault="00DD68AD" w:rsidP="00322128">
      <w:pPr>
        <w:jc w:val="center"/>
      </w:pPr>
      <w:r w:rsidRPr="00A85D89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DD68AD" w:rsidRDefault="00DD68AD" w:rsidP="00322128"/>
    <w:p w:rsidR="00DD68AD" w:rsidRDefault="00DD68AD" w:rsidP="00322128"/>
    <w:p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DD68AD" w:rsidRDefault="00DD68AD" w:rsidP="00322128"/>
    <w:p w:rsidR="00DD68AD" w:rsidRDefault="00DD68AD" w:rsidP="00322128"/>
    <w:p w:rsidR="00DD68AD" w:rsidRDefault="00DD68AD" w:rsidP="00322128">
      <w:pPr>
        <w:rPr>
          <w:b/>
          <w:sz w:val="36"/>
          <w:szCs w:val="36"/>
        </w:rPr>
      </w:pPr>
    </w:p>
    <w:p w:rsidR="00DD68AD" w:rsidRDefault="00DD68AD" w:rsidP="008E48E3">
      <w:pPr>
        <w:ind w:firstLineChars="98" w:firstLine="31680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:rsidR="00DD68AD" w:rsidRPr="00AB4CB1" w:rsidRDefault="00DD68AD" w:rsidP="005612BC">
      <w:pPr>
        <w:spacing w:beforeLines="50"/>
        <w:rPr>
          <w:b/>
          <w:sz w:val="36"/>
          <w:szCs w:val="36"/>
          <w:u w:val="single"/>
        </w:rPr>
      </w:pPr>
    </w:p>
    <w:p w:rsidR="00DD68AD" w:rsidRPr="00116F95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Pr="00611242" w:rsidRDefault="00DD68AD" w:rsidP="00322128">
      <w:pPr>
        <w:rPr>
          <w:b/>
          <w:sz w:val="28"/>
          <w:szCs w:val="28"/>
        </w:rPr>
      </w:pPr>
    </w:p>
    <w:p w:rsidR="00DD68AD" w:rsidRPr="003A0B26" w:rsidRDefault="00DD68AD" w:rsidP="008E48E3">
      <w:pPr>
        <w:ind w:firstLineChars="642" w:firstLine="31680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02</w:t>
      </w:r>
      <w:r w:rsidRPr="00A07715">
        <w:rPr>
          <w:b/>
          <w:sz w:val="10"/>
          <w:szCs w:val="10"/>
          <w:u w:val="thick"/>
        </w:rPr>
        <w:t xml:space="preserve"> </w:t>
      </w:r>
    </w:p>
    <w:p w:rsidR="00DD68AD" w:rsidRPr="00CB4776" w:rsidRDefault="00DD68AD" w:rsidP="008E48E3">
      <w:pPr>
        <w:ind w:firstLineChars="642" w:firstLine="31680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:rsidR="00DD68AD" w:rsidRPr="00CB4776" w:rsidRDefault="00DD68AD" w:rsidP="008E48E3">
      <w:pPr>
        <w:ind w:firstLineChars="642" w:firstLine="31680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:rsidR="00DD68AD" w:rsidRDefault="00DD68AD" w:rsidP="008E48E3">
      <w:pPr>
        <w:ind w:firstLineChars="642" w:firstLine="3168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:rsidR="00DD68AD" w:rsidRPr="00573A72" w:rsidRDefault="00DD68AD" w:rsidP="008E48E3">
      <w:pPr>
        <w:ind w:firstLineChars="642" w:firstLine="31680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2017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12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:rsidR="00DD68AD" w:rsidRDefault="00DD68AD" w:rsidP="00322128"/>
    <w:p w:rsidR="00DD68AD" w:rsidRDefault="00DD68AD" w:rsidP="00322128"/>
    <w:p w:rsidR="00DD68AD" w:rsidRDefault="00DD68AD" w:rsidP="00322128"/>
    <w:p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68AD" w:rsidRPr="00967E13" w:rsidRDefault="00DD68AD" w:rsidP="00E27DBB">
      <w:pPr>
        <w:jc w:val="center"/>
        <w:rPr>
          <w:sz w:val="24"/>
        </w:rPr>
      </w:pPr>
    </w:p>
    <w:p w:rsidR="00DD68AD" w:rsidRPr="00A23521" w:rsidRDefault="00DD68AD" w:rsidP="005612BC">
      <w:pPr>
        <w:pStyle w:val="TOCHeading"/>
        <w:spacing w:beforeLines="50" w:afterLines="50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CommentReference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:rsidR="00DD68AD" w:rsidRPr="00E27DBB" w:rsidRDefault="00DD68AD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Pr="001F3A0C">
          <w:rPr>
            <w:b w:val="0"/>
          </w:rPr>
          <w:t xml:space="preserve">1.1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_Toc458159880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Pr="001F3A0C">
          <w:rPr>
            <w:b w:val="0"/>
          </w:rPr>
          <w:t xml:space="preserve">1.2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Pr="001F3A0C">
          <w:rPr>
            <w:b w:val="0"/>
          </w:rPr>
          <w:t xml:space="preserve">1.3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Pr="001F3A0C">
          <w:rPr>
            <w:b w:val="0"/>
          </w:rPr>
          <w:t xml:space="preserve">1.4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885" w:history="1">
        <w:r w:rsidRPr="00E27DBB">
          <w:t xml:space="preserve">2 </w:t>
        </w:r>
        <w:r w:rsidRPr="00E27DBB">
          <w:rPr>
            <w:rFonts w:hint="eastAsia"/>
          </w:rPr>
          <w:t>基于链式存储结构的线性表实现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Pr="001F3A0C">
          <w:rPr>
            <w:b w:val="0"/>
          </w:rPr>
          <w:t xml:space="preserve">2.1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Pr="001F3A0C">
          <w:rPr>
            <w:b w:val="0"/>
          </w:rPr>
          <w:t xml:space="preserve">2.2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Pr="001F3A0C">
          <w:rPr>
            <w:b w:val="0"/>
          </w:rPr>
          <w:t xml:space="preserve">2.3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Pr="001F3A0C">
          <w:rPr>
            <w:b w:val="0"/>
          </w:rPr>
          <w:t xml:space="preserve">2.4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_Toc458159889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890" w:history="1">
        <w:r w:rsidRPr="00E27DBB">
          <w:t xml:space="preserve">3 </w:t>
        </w:r>
        <w:r w:rsidRPr="00E27DBB">
          <w:rPr>
            <w:rFonts w:hint="eastAsia"/>
          </w:rPr>
          <w:t>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1" w:history="1">
        <w:r w:rsidRPr="001F3A0C">
          <w:rPr>
            <w:b w:val="0"/>
          </w:rPr>
          <w:t xml:space="preserve">3.1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_Toc458159891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2" w:history="1">
        <w:r w:rsidRPr="001F3A0C">
          <w:rPr>
            <w:b w:val="0"/>
          </w:rPr>
          <w:t xml:space="preserve">3.2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3" w:history="1">
        <w:r w:rsidRPr="001F3A0C">
          <w:rPr>
            <w:b w:val="0"/>
          </w:rPr>
          <w:t xml:space="preserve">3.3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4" w:history="1">
        <w:r w:rsidRPr="001F3A0C">
          <w:rPr>
            <w:b w:val="0"/>
          </w:rPr>
          <w:t xml:space="preserve">3.4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895" w:history="1">
        <w:r w:rsidRPr="00E27DBB">
          <w:t xml:space="preserve">4 </w:t>
        </w:r>
        <w:r w:rsidRPr="00E27DBB">
          <w:rPr>
            <w:rFonts w:hint="eastAsia"/>
          </w:rPr>
          <w:t>基于二叉链表的二叉树实现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6" w:history="1">
        <w:r w:rsidRPr="001F3A0C">
          <w:rPr>
            <w:b w:val="0"/>
          </w:rPr>
          <w:t xml:space="preserve">4.1 </w:t>
        </w:r>
        <w:r w:rsidRPr="001F3A0C">
          <w:rPr>
            <w:rFonts w:hint="eastAsia"/>
            <w:b w:val="0"/>
          </w:rPr>
          <w:t>问题描述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7" w:history="1">
        <w:r w:rsidRPr="001F3A0C">
          <w:rPr>
            <w:b w:val="0"/>
          </w:rPr>
          <w:t xml:space="preserve">4.2 </w:t>
        </w:r>
        <w:r w:rsidRPr="001F3A0C">
          <w:rPr>
            <w:rFonts w:hint="eastAsia"/>
            <w:b w:val="0"/>
          </w:rPr>
          <w:t>系统设计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8" w:history="1">
        <w:r w:rsidRPr="001F3A0C">
          <w:rPr>
            <w:b w:val="0"/>
          </w:rPr>
          <w:t xml:space="preserve">4.3 </w:t>
        </w:r>
        <w:r w:rsidRPr="001F3A0C">
          <w:rPr>
            <w:rFonts w:hint="eastAsia"/>
            <w:b w:val="0"/>
          </w:rPr>
          <w:t>系统实现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DD68AD" w:rsidP="00E27DBB">
      <w:pPr>
        <w:pStyle w:val="TOC1"/>
        <w:spacing w:after="0" w:line="360" w:lineRule="auto"/>
        <w:rPr>
          <w:b w:val="0"/>
        </w:rPr>
      </w:pPr>
      <w:hyperlink w:anchor="_Toc458159899" w:history="1">
        <w:r w:rsidRPr="001F3A0C">
          <w:rPr>
            <w:b w:val="0"/>
          </w:rPr>
          <w:t xml:space="preserve">4.4 </w:t>
        </w:r>
        <w:r w:rsidRPr="001F3A0C">
          <w:rPr>
            <w:rFonts w:hint="eastAsia"/>
            <w:b w:val="0"/>
          </w:rPr>
          <w:t>实验小结</w:t>
        </w:r>
        <w:r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Pr="001F3A0C">
          <w:rPr>
            <w:b w:val="0"/>
            <w:webHidden/>
          </w:rPr>
          <w:instrText xml:space="preserve"> PAGEREF _Toc458159899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900" w:history="1">
        <w:r w:rsidRPr="00E27DBB">
          <w:rPr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901" w:history="1">
        <w:r w:rsidRPr="00E27DBB">
          <w:rPr>
            <w:rFonts w:hint="eastAsia"/>
          </w:rPr>
          <w:t>附录</w:t>
        </w:r>
        <w:r w:rsidRPr="00E27DBB">
          <w:t xml:space="preserve">A </w:t>
        </w:r>
        <w:r w:rsidRPr="00E27DBB">
          <w:rPr>
            <w:rFonts w:hint="eastAsia"/>
          </w:rPr>
          <w:t>基于顺序存储结构线性表实现的源程序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902" w:history="1">
        <w:r w:rsidRPr="00E27DBB">
          <w:rPr>
            <w:rFonts w:hint="eastAsia"/>
          </w:rPr>
          <w:t>附录</w:t>
        </w:r>
        <w:r w:rsidRPr="00E27DBB">
          <w:t xml:space="preserve">B </w:t>
        </w:r>
        <w:r w:rsidRPr="00E27DBB">
          <w:rPr>
            <w:rFonts w:hint="eastAsia"/>
          </w:rPr>
          <w:t>基于链式存储结构线性表实现的源程序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DD68AD" w:rsidP="00E27DBB">
      <w:pPr>
        <w:pStyle w:val="TOC1"/>
        <w:spacing w:after="0" w:line="360" w:lineRule="auto"/>
      </w:pPr>
      <w:hyperlink w:anchor="_Toc458159903" w:history="1">
        <w:r w:rsidRPr="00E27DBB">
          <w:rPr>
            <w:rFonts w:hint="eastAsia"/>
          </w:rPr>
          <w:t>附录</w:t>
        </w:r>
        <w:r w:rsidRPr="00E27DBB">
          <w:t xml:space="preserve">C </w:t>
        </w:r>
        <w:r w:rsidRPr="00E27DBB">
          <w:rPr>
            <w:rFonts w:hint="eastAsia"/>
          </w:rPr>
          <w:t>基于二叉链表二叉树实现的源程序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Default="00DD68AD" w:rsidP="00E27DBB">
      <w:pPr>
        <w:pStyle w:val="TOC1"/>
        <w:spacing w:after="0" w:line="360" w:lineRule="auto"/>
      </w:pPr>
      <w:hyperlink w:anchor="_Toc458159904" w:history="1">
        <w:r w:rsidRPr="00E27DBB">
          <w:rPr>
            <w:rFonts w:hint="eastAsia"/>
          </w:rPr>
          <w:t>附录</w:t>
        </w:r>
        <w:r w:rsidRPr="00E27DBB">
          <w:t xml:space="preserve">D </w:t>
        </w:r>
        <w:r w:rsidRPr="00E27DBB">
          <w:rPr>
            <w:rFonts w:hint="eastAsia"/>
          </w:rPr>
          <w:t>基于邻接表图实现的源程序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Default="00DD68AD" w:rsidP="004A45D5">
      <w:r>
        <w:fldChar w:fldCharType="end"/>
      </w:r>
      <w:commentRangeEnd w:id="2"/>
      <w:r>
        <w:rPr>
          <w:rStyle w:val="CommentReference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:rsidR="00DD68AD" w:rsidRPr="004A45D5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:rsidR="00DD68AD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10"/>
      </w:r>
      <w:bookmarkEnd w:id="9"/>
    </w:p>
    <w:p w:rsidR="00DD68AD" w:rsidRDefault="00DD68AD" w:rsidP="002C7412">
      <w:pPr>
        <w:spacing w:line="360" w:lineRule="auto"/>
        <w:ind w:firstLineChars="200" w:firstLine="316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CommentReference"/>
        </w:rPr>
        <w:commentReference w:id="11"/>
      </w:r>
    </w:p>
    <w:p w:rsidR="00DD68AD" w:rsidRDefault="00DD68AD" w:rsidP="005612BC">
      <w:pPr>
        <w:pStyle w:val="Heading2"/>
        <w:spacing w:beforeLines="50" w:afterLines="50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13"/>
      </w:r>
      <w:bookmarkEnd w:id="12"/>
    </w:p>
    <w:p w:rsidR="00DD68AD" w:rsidRDefault="00DD68AD" w:rsidP="002C7412">
      <w:pPr>
        <w:spacing w:line="360" w:lineRule="auto"/>
        <w:ind w:firstLineChars="200" w:firstLine="316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CommentReference"/>
        </w:rPr>
        <w:commentReference w:id="14"/>
      </w:r>
    </w:p>
    <w:p w:rsidR="00DD68AD" w:rsidRDefault="00DD68AD" w:rsidP="002C7412">
      <w:pPr>
        <w:spacing w:line="360" w:lineRule="auto"/>
        <w:ind w:firstLineChars="200" w:firstLine="316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CommentReference"/>
        </w:rPr>
        <w:commentReference w:id="15"/>
      </w:r>
    </w:p>
    <w:p w:rsidR="00DD68AD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commentRangeStart w:id="19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16"/>
      <w:bookmarkEnd w:id="17"/>
      <w:commentRangeEnd w:id="19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19"/>
      </w:r>
      <w:bookmarkEnd w:id="18"/>
    </w:p>
    <w:p w:rsidR="00DD68AD" w:rsidRDefault="00DD68AD" w:rsidP="002C7412">
      <w:pPr>
        <w:spacing w:line="360" w:lineRule="auto"/>
        <w:ind w:leftChars="57" w:left="31680" w:firstLineChars="200" w:firstLine="316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:rsidR="00DD68AD" w:rsidRDefault="00DD68AD" w:rsidP="002C7412">
      <w:pPr>
        <w:spacing w:line="360" w:lineRule="auto"/>
        <w:ind w:left="31680" w:hangingChars="50" w:firstLine="31680"/>
        <w:jc w:val="center"/>
        <w:rPr>
          <w:rFonts w:ascii="宋体"/>
          <w:sz w:val="24"/>
        </w:rPr>
      </w:pPr>
      <w:r w:rsidRPr="00A85D89">
        <w:rPr>
          <w:rFonts w:ascii="宋体"/>
          <w:sz w:val="24"/>
        </w:rPr>
        <w:pict>
          <v:shape id="_x0000_i1026" type="#_x0000_t75" style="width:299.25pt;height:103.5pt">
            <v:imagedata r:id="rId8" o:title="" croptop="27602f" cropbottom="22824f" cropleft="13201f" cropright="12390f"/>
          </v:shape>
        </w:pict>
      </w:r>
      <w:r>
        <w:rPr>
          <w:rStyle w:val="CommentReference"/>
        </w:rPr>
        <w:commentReference w:id="20"/>
      </w:r>
    </w:p>
    <w:p w:rsidR="00DD68AD" w:rsidRPr="00601505" w:rsidRDefault="00DD68AD" w:rsidP="00943A3A">
      <w:pPr>
        <w:spacing w:line="360" w:lineRule="auto"/>
        <w:jc w:val="center"/>
        <w:rPr>
          <w:rFonts w:ascii="宋体"/>
          <w:sz w:val="24"/>
        </w:rPr>
      </w:pPr>
      <w:commentRangeStart w:id="21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1"/>
      <w:r>
        <w:rPr>
          <w:rStyle w:val="CommentReference"/>
        </w:rPr>
        <w:commentReference w:id="21"/>
      </w:r>
    </w:p>
    <w:p w:rsidR="00DD68AD" w:rsidRPr="0073639F" w:rsidRDefault="00DD68AD" w:rsidP="0073639F"/>
    <w:p w:rsidR="00DD68AD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2" w:name="_Toc426687162"/>
      <w:bookmarkStart w:id="23" w:name="_Toc440806754"/>
      <w:bookmarkStart w:id="24" w:name="_Toc458159883"/>
      <w:commentRangeStart w:id="25"/>
      <w:r w:rsidRPr="007B0A74">
        <w:rPr>
          <w:rFonts w:ascii="黑体" w:hAnsi="黑体"/>
          <w:sz w:val="28"/>
          <w:szCs w:val="28"/>
        </w:rPr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2"/>
      <w:bookmarkEnd w:id="23"/>
      <w:commentRangeEnd w:id="25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25"/>
      </w:r>
      <w:bookmarkEnd w:id="24"/>
    </w:p>
    <w:p w:rsidR="00DD68AD" w:rsidRDefault="00DD68AD" w:rsidP="002C7412">
      <w:pPr>
        <w:spacing w:line="360" w:lineRule="auto"/>
        <w:ind w:firstLineChars="200" w:firstLine="316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:rsidR="00DD68AD" w:rsidRPr="00630D93" w:rsidRDefault="00DD68AD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6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6"/>
      <w:r w:rsidRPr="00630D93">
        <w:rPr>
          <w:rStyle w:val="CommentReference"/>
          <w:rFonts w:ascii="黑体" w:eastAsia="黑体" w:hAnsi="黑体"/>
          <w:sz w:val="24"/>
          <w:szCs w:val="24"/>
        </w:rPr>
        <w:commentReference w:id="26"/>
      </w:r>
    </w:p>
    <w:tbl>
      <w:tblPr>
        <w:tblW w:w="7380" w:type="dxa"/>
        <w:tblInd w:w="828" w:type="dxa"/>
        <w:tblLook w:val="01E0"/>
      </w:tblPr>
      <w:tblGrid>
        <w:gridCol w:w="900"/>
        <w:gridCol w:w="2160"/>
        <w:gridCol w:w="2160"/>
        <w:gridCol w:w="2160"/>
      </w:tblGrid>
      <w:tr w:rsidR="00DD68AD" w:rsidRPr="009D6D3E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1B4F44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D68AD" w:rsidRPr="009D6D3E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7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</w:tbl>
    <w:p w:rsidR="00DD68AD" w:rsidRDefault="00DD68AD" w:rsidP="00DD68AD">
      <w:pPr>
        <w:spacing w:line="300" w:lineRule="exact"/>
        <w:ind w:firstLineChars="200" w:firstLine="31680"/>
        <w:rPr>
          <w:rFonts w:ascii="仿宋_GB2312" w:eastAsia="仿宋_GB2312" w:hAnsi="宋体"/>
          <w:color w:val="FF0000"/>
          <w:szCs w:val="21"/>
        </w:rPr>
      </w:pPr>
    </w:p>
    <w:p w:rsidR="00DD68AD" w:rsidRPr="00F832F4" w:rsidRDefault="00DD68AD" w:rsidP="008E48E3">
      <w:pPr>
        <w:spacing w:line="300" w:lineRule="exact"/>
        <w:ind w:firstLineChars="200" w:firstLine="31680"/>
        <w:rPr>
          <w:rFonts w:ascii="楷体_GB2312" w:eastAsia="楷体_GB2312" w:hAnsi="宋体"/>
          <w:color w:val="FF0000"/>
        </w:rPr>
      </w:pPr>
    </w:p>
    <w:p w:rsidR="00DD68AD" w:rsidRDefault="00DD68AD" w:rsidP="008E48E3">
      <w:pPr>
        <w:spacing w:line="360" w:lineRule="auto"/>
        <w:ind w:left="31680" w:hangingChars="50" w:firstLine="31680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:rsidR="00DD68AD" w:rsidRPr="0073639F" w:rsidRDefault="00DD68AD" w:rsidP="0073639F"/>
    <w:p w:rsidR="00DD68AD" w:rsidRPr="00037B84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8" w:name="_Toc426687165"/>
      <w:bookmarkStart w:id="29" w:name="_Toc440806755"/>
      <w:bookmarkStart w:id="30" w:name="_Toc458159884"/>
      <w:commentRangeStart w:id="31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8"/>
      <w:bookmarkEnd w:id="29"/>
      <w:commentRangeEnd w:id="31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1"/>
      </w:r>
      <w:bookmarkEnd w:id="30"/>
    </w:p>
    <w:p w:rsidR="00DD68AD" w:rsidRPr="00761C0B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2" w:name="_Toc458159885"/>
      <w:commentRangeStart w:id="33"/>
      <w:r w:rsidRPr="007356F6">
        <w:rPr>
          <w:rFonts w:ascii="黑体" w:eastAsia="黑体" w:hAnsi="黑体"/>
          <w:kern w:val="2"/>
          <w:sz w:val="36"/>
          <w:szCs w:val="36"/>
        </w:rPr>
        <w:t xml:space="preserve">2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kern w:val="2"/>
          <w:sz w:val="36"/>
          <w:szCs w:val="36"/>
        </w:rPr>
        <w:t>链式存储结构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的</w:t>
      </w:r>
      <w:r>
        <w:rPr>
          <w:rFonts w:ascii="黑体" w:eastAsia="黑体" w:hAnsi="黑体" w:hint="eastAsia"/>
          <w:kern w:val="2"/>
          <w:sz w:val="36"/>
          <w:szCs w:val="36"/>
        </w:rPr>
        <w:t>线性表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3"/>
      <w:r>
        <w:rPr>
          <w:rStyle w:val="CommentReference"/>
          <w:b w:val="0"/>
          <w:bCs w:val="0"/>
          <w:kern w:val="2"/>
        </w:rPr>
        <w:commentReference w:id="33"/>
      </w:r>
      <w:bookmarkEnd w:id="32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4" w:name="_Toc458159886"/>
      <w:commentRangeStart w:id="35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5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5"/>
      </w:r>
      <w:bookmarkEnd w:id="34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6" w:name="_Toc458159887"/>
      <w:commentRangeStart w:id="3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37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7"/>
      </w:r>
      <w:bookmarkEnd w:id="36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8" w:name="_Toc458159888"/>
      <w:commentRangeStart w:id="39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9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39"/>
      </w:r>
      <w:bookmarkEnd w:id="38"/>
    </w:p>
    <w:p w:rsidR="00DD68AD" w:rsidRPr="00E90AD7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40" w:name="_Toc458159889"/>
      <w:commentRangeStart w:id="41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41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41"/>
      </w:r>
      <w:bookmarkEnd w:id="40"/>
    </w:p>
    <w:p w:rsidR="00DD68AD" w:rsidRPr="007356F6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br w:type="page"/>
      </w:r>
      <w:bookmarkStart w:id="42" w:name="_Toc426687166"/>
      <w:bookmarkStart w:id="43" w:name="_Toc440806756"/>
      <w:bookmarkStart w:id="44" w:name="_Toc458159890"/>
      <w:commentRangeStart w:id="45"/>
      <w:r>
        <w:rPr>
          <w:rFonts w:ascii="黑体" w:eastAsia="黑体" w:hAnsi="黑体"/>
          <w:kern w:val="2"/>
          <w:sz w:val="36"/>
          <w:szCs w:val="36"/>
        </w:rPr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42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3"/>
      <w:commentRangeEnd w:id="45"/>
      <w:r>
        <w:rPr>
          <w:rStyle w:val="CommentReference"/>
          <w:b w:val="0"/>
          <w:bCs w:val="0"/>
          <w:kern w:val="2"/>
        </w:rPr>
        <w:commentReference w:id="45"/>
      </w:r>
      <w:bookmarkEnd w:id="44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46" w:name="_Toc426687167"/>
      <w:bookmarkStart w:id="47" w:name="_Toc440806757"/>
      <w:bookmarkStart w:id="48" w:name="_Toc458159891"/>
      <w:commentRangeStart w:id="49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46"/>
      <w:bookmarkEnd w:id="47"/>
      <w:commentRangeEnd w:id="49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49"/>
      </w:r>
      <w:bookmarkEnd w:id="48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50" w:name="_Toc426687168"/>
      <w:bookmarkStart w:id="51" w:name="_Toc440806758"/>
      <w:bookmarkStart w:id="52" w:name="_Toc458159892"/>
      <w:commentRangeStart w:id="53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50"/>
      <w:bookmarkEnd w:id="51"/>
      <w:commentRangeEnd w:id="53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53"/>
      </w:r>
      <w:bookmarkEnd w:id="52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54" w:name="_Toc426687172"/>
      <w:bookmarkStart w:id="55" w:name="_Toc440806759"/>
      <w:bookmarkStart w:id="56" w:name="_Toc458159893"/>
      <w:commentRangeStart w:id="57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54"/>
      <w:bookmarkEnd w:id="55"/>
      <w:commentRangeEnd w:id="57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57"/>
      </w:r>
      <w:bookmarkEnd w:id="56"/>
    </w:p>
    <w:p w:rsidR="00DD68AD" w:rsidRPr="00E90AD7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58" w:name="_Toc426687175"/>
      <w:bookmarkStart w:id="59" w:name="_Toc440806760"/>
      <w:bookmarkStart w:id="60" w:name="_Toc458159894"/>
      <w:commentRangeStart w:id="61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58"/>
      <w:bookmarkEnd w:id="59"/>
      <w:commentRangeEnd w:id="61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61"/>
      </w:r>
      <w:bookmarkEnd w:id="60"/>
    </w:p>
    <w:p w:rsidR="00DD68AD" w:rsidRPr="001C5A7D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2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3" w:name="_Toc458159895"/>
      <w:commentRangeStart w:id="64"/>
      <w:r>
        <w:rPr>
          <w:rFonts w:ascii="黑体" w:eastAsia="黑体" w:hAnsi="黑体"/>
          <w:kern w:val="2"/>
          <w:sz w:val="36"/>
          <w:szCs w:val="36"/>
        </w:rPr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commentRangeEnd w:id="64"/>
      <w:r>
        <w:rPr>
          <w:rStyle w:val="CommentReference"/>
          <w:b w:val="0"/>
          <w:bCs w:val="0"/>
          <w:kern w:val="2"/>
        </w:rPr>
        <w:commentReference w:id="64"/>
      </w:r>
      <w:bookmarkEnd w:id="63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65" w:name="_Toc458159896"/>
      <w:commentRangeStart w:id="66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66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66"/>
      </w:r>
      <w:bookmarkEnd w:id="65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67" w:name="_Toc458159897"/>
      <w:commentRangeStart w:id="68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68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68"/>
      </w:r>
      <w:bookmarkEnd w:id="67"/>
    </w:p>
    <w:p w:rsidR="00DD68AD" w:rsidRPr="00BD24DB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69" w:name="_Toc458159898"/>
      <w:commentRangeStart w:id="70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70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70"/>
      </w:r>
      <w:bookmarkEnd w:id="69"/>
    </w:p>
    <w:p w:rsidR="00DD68AD" w:rsidRPr="00E90AD7" w:rsidRDefault="00DD68AD" w:rsidP="005612BC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71" w:name="_Toc458159899"/>
      <w:commentRangeStart w:id="72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72"/>
      <w:r>
        <w:rPr>
          <w:rStyle w:val="CommentReference"/>
          <w:rFonts w:ascii="Times New Roman" w:eastAsia="宋体" w:hAnsi="Times New Roman"/>
          <w:b w:val="0"/>
          <w:bCs w:val="0"/>
        </w:rPr>
        <w:commentReference w:id="72"/>
      </w:r>
      <w:bookmarkEnd w:id="71"/>
    </w:p>
    <w:p w:rsidR="00DD68AD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3" w:name="_Toc458159900"/>
      <w:commentRangeStart w:id="74"/>
      <w:r w:rsidRPr="008D3521">
        <w:rPr>
          <w:rFonts w:ascii="黑体" w:eastAsia="黑体" w:hint="eastAsia"/>
          <w:b w:val="0"/>
          <w:sz w:val="36"/>
          <w:szCs w:val="36"/>
        </w:rPr>
        <w:t>参考文献</w:t>
      </w:r>
      <w:commentRangeEnd w:id="74"/>
      <w:r>
        <w:rPr>
          <w:rStyle w:val="CommentReference"/>
          <w:b w:val="0"/>
          <w:bCs w:val="0"/>
          <w:kern w:val="2"/>
        </w:rPr>
        <w:commentReference w:id="74"/>
      </w:r>
      <w:bookmarkEnd w:id="73"/>
    </w:p>
    <w:p w:rsidR="00DD68AD" w:rsidRPr="0054461D" w:rsidRDefault="00DD68AD" w:rsidP="006459B3">
      <w:pPr>
        <w:spacing w:line="360" w:lineRule="auto"/>
        <w:rPr>
          <w:bCs/>
          <w:sz w:val="24"/>
        </w:rPr>
      </w:pPr>
      <w:commentRangeStart w:id="75"/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9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0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1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commentRangeEnd w:id="75"/>
    <w:p w:rsidR="00DD68AD" w:rsidRPr="00CB3B33" w:rsidRDefault="00DD68AD" w:rsidP="002C2ABF">
      <w:r>
        <w:rPr>
          <w:rStyle w:val="CommentReference"/>
        </w:rPr>
        <w:commentReference w:id="75"/>
      </w:r>
      <w:r>
        <w:br w:type="page"/>
      </w:r>
      <w:commentRangeStart w:id="76"/>
      <w:r w:rsidRPr="00CB3B33">
        <w:rPr>
          <w:rFonts w:hint="eastAsia"/>
        </w:rPr>
        <w:t>指导教师评定意见</w:t>
      </w:r>
      <w:bookmarkEnd w:id="62"/>
      <w:commentRangeEnd w:id="76"/>
      <w:r>
        <w:rPr>
          <w:rStyle w:val="CommentReference"/>
          <w:b/>
          <w:bCs/>
        </w:rPr>
        <w:commentReference w:id="76"/>
      </w:r>
    </w:p>
    <w:p w:rsidR="00DD68AD" w:rsidRPr="00902094" w:rsidRDefault="00DD68AD" w:rsidP="002C116C">
      <w:pPr>
        <w:spacing w:line="520" w:lineRule="exact"/>
        <w:rPr>
          <w:rFonts w:asci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690" w:type="dxa"/>
        <w:jc w:val="center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/>
      </w:tblPr>
      <w:tblGrid>
        <w:gridCol w:w="8690"/>
      </w:tblGrid>
      <w:tr w:rsidR="00DD68AD" w:rsidRPr="00067DDE" w:rsidTr="002579D7">
        <w:trPr>
          <w:trHeight w:val="5526"/>
          <w:jc w:val="center"/>
        </w:trPr>
        <w:tc>
          <w:tcPr>
            <w:tcW w:w="8690" w:type="dxa"/>
            <w:tcBorders>
              <w:top w:val="single" w:sz="4" w:space="0" w:color="000000"/>
              <w:bottom w:val="single" w:sz="4" w:space="0" w:color="000000"/>
            </w:tcBorders>
          </w:tcPr>
          <w:p w:rsidR="00DD68AD" w:rsidRPr="00426047" w:rsidRDefault="00DD68AD" w:rsidP="002200E8">
            <w:pPr>
              <w:jc w:val="center"/>
              <w:rPr>
                <w:rFonts w:asci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:rsidR="00DD68AD" w:rsidRPr="00426047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4115CF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DD68AD" w:rsidRDefault="00DD68AD" w:rsidP="000052FD">
      <w:pPr>
        <w:jc w:val="center"/>
      </w:pPr>
    </w:p>
    <w:p w:rsidR="00DD68AD" w:rsidRDefault="00DD68AD" w:rsidP="002C116C"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 w:rsidR="00DD68AD" w:rsidRPr="001945E5" w:rsidTr="00EB4AF8">
        <w:trPr>
          <w:trHeight w:val="666"/>
          <w:jc w:val="center"/>
        </w:trPr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分值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考勤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（</w:t>
            </w:r>
            <w:r>
              <w:rPr>
                <w:rFonts w:ascii="宋体"/>
                <w:bCs/>
                <w:noProof/>
                <w:kern w:val="0"/>
                <w:szCs w:val="21"/>
              </w:rPr>
              <w:t>8</w:t>
            </w:r>
            <w:r>
              <w:rPr>
                <w:rFonts w:ascii="宋体" w:hint="eastAsia"/>
                <w:bCs/>
                <w:noProof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676093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 xml:space="preserve">  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计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(100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</w:tr>
      <w:tr w:rsidR="00DD68AD" w:rsidRPr="001945E5" w:rsidTr="00EB4AF8">
        <w:trPr>
          <w:trHeight w:val="667"/>
          <w:jc w:val="center"/>
        </w:trPr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1945E5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</w:tr>
    </w:tbl>
    <w:p w:rsidR="00DD68AD" w:rsidRDefault="00DD68AD" w:rsidP="00F3532E"/>
    <w:p w:rsidR="00DD68AD" w:rsidRPr="009176BF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7" w:name="_Toc440806762"/>
      <w:bookmarkStart w:id="78" w:name="_Toc458159901"/>
      <w:commentRangeStart w:id="79"/>
      <w:r w:rsidRPr="009176BF">
        <w:rPr>
          <w:rFonts w:ascii="黑体" w:eastAsia="黑体" w:hAnsi="黑体" w:hint="eastAsia"/>
          <w:sz w:val="36"/>
          <w:szCs w:val="36"/>
        </w:rPr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7"/>
      <w:commentRangeEnd w:id="79"/>
      <w:r>
        <w:rPr>
          <w:rStyle w:val="CommentReference"/>
          <w:b w:val="0"/>
          <w:bCs w:val="0"/>
          <w:kern w:val="2"/>
        </w:rPr>
        <w:commentReference w:id="79"/>
      </w:r>
      <w:bookmarkEnd w:id="78"/>
    </w:p>
    <w:p w:rsidR="00DD68AD" w:rsidRPr="007D061A" w:rsidRDefault="00DD68AD" w:rsidP="006C0E4D">
      <w:pPr>
        <w:rPr>
          <w:sz w:val="24"/>
        </w:rPr>
      </w:pPr>
      <w:commentRangeStart w:id="80"/>
      <w:r w:rsidRPr="007D061A">
        <w:rPr>
          <w:sz w:val="24"/>
        </w:rPr>
        <w:t>/* Linear Table On Sequence Structure */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&lt;stdio.h&gt;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&lt;malloc.h&gt;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&lt;stdlib.h&gt;</w:t>
      </w:r>
    </w:p>
    <w:p w:rsidR="00DD68AD" w:rsidRPr="007D061A" w:rsidRDefault="00DD68AD" w:rsidP="006C0E4D">
      <w:pPr>
        <w:rPr>
          <w:sz w:val="24"/>
        </w:rPr>
      </w:pP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TRUE 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FALSE 0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OK 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ERROR 0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INFEASTABLE -1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OVERFLOW -2</w:t>
      </w:r>
    </w:p>
    <w:commentRangeEnd w:id="80"/>
    <w:p w:rsidR="00DD68AD" w:rsidRPr="006C0E4D" w:rsidRDefault="00DD68AD" w:rsidP="00C31310">
      <w:r>
        <w:rPr>
          <w:rStyle w:val="CommentReference"/>
        </w:rPr>
        <w:commentReference w:id="80"/>
      </w:r>
    </w:p>
    <w:p w:rsidR="00DD68AD" w:rsidRPr="00EE1B2A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1" w:name="_Toc440806763"/>
      <w:bookmarkStart w:id="82" w:name="_Toc458159902"/>
      <w:commentRangeStart w:id="83"/>
      <w:r w:rsidRPr="00EE1B2A">
        <w:rPr>
          <w:rFonts w:ascii="黑体" w:eastAsia="黑体" w:hAnsi="黑体" w:hint="eastAsia"/>
          <w:sz w:val="36"/>
          <w:szCs w:val="36"/>
        </w:rPr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链式存储结构线性表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81"/>
      <w:commentRangeEnd w:id="83"/>
      <w:r>
        <w:rPr>
          <w:rStyle w:val="CommentReference"/>
          <w:b w:val="0"/>
          <w:bCs w:val="0"/>
          <w:kern w:val="2"/>
        </w:rPr>
        <w:commentReference w:id="83"/>
      </w:r>
      <w:bookmarkEnd w:id="82"/>
    </w:p>
    <w:p w:rsidR="00DD68AD" w:rsidRPr="00EE1B2A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4" w:name="_Toc458159903"/>
      <w:commentRangeStart w:id="85"/>
      <w:r w:rsidRPr="00EE1B2A"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commentRangeEnd w:id="85"/>
      <w:r>
        <w:rPr>
          <w:rStyle w:val="CommentReference"/>
          <w:b w:val="0"/>
          <w:bCs w:val="0"/>
          <w:kern w:val="2"/>
        </w:rPr>
        <w:commentReference w:id="85"/>
      </w:r>
      <w:bookmarkEnd w:id="84"/>
    </w:p>
    <w:p w:rsidR="00DD68AD" w:rsidRPr="00EE1B2A" w:rsidRDefault="00DD68AD" w:rsidP="005612BC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br w:type="page"/>
      </w:r>
      <w:bookmarkStart w:id="86" w:name="_Toc458159904"/>
      <w:commentRangeStart w:id="87"/>
      <w:r w:rsidRPr="00EE1B2A"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commentRangeEnd w:id="87"/>
      <w:r>
        <w:rPr>
          <w:rStyle w:val="CommentReference"/>
          <w:b w:val="0"/>
          <w:bCs w:val="0"/>
          <w:kern w:val="2"/>
        </w:rPr>
        <w:commentReference w:id="87"/>
      </w:r>
      <w:bookmarkEnd w:id="86"/>
    </w:p>
    <w:p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enovo" w:date="2016-08-05T11:28:00Z" w:initials="l">
    <w:p w:rsidR="00DD68AD" w:rsidRDefault="00DD68AD" w:rsidP="00E27DBB">
      <w:pPr>
        <w:pStyle w:val="CommentText"/>
      </w:pPr>
      <w:r>
        <w:rPr>
          <w:rStyle w:val="CommentReference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:rsidR="00DD68AD" w:rsidRPr="001F3A0C" w:rsidRDefault="00DD68AD" w:rsidP="004A45D5">
      <w:pPr>
        <w:pStyle w:val="CommentText"/>
      </w:pPr>
      <w:r>
        <w:rPr>
          <w:rStyle w:val="CommentReference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:rsidR="00DD68AD" w:rsidRDefault="00DD68AD" w:rsidP="004A45D5">
      <w:pPr>
        <w:pStyle w:val="CommentText"/>
      </w:pPr>
    </w:p>
  </w:comment>
  <w:comment w:id="6" w:author="lenovo" w:date="2016-01-17T21:22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:rsidR="00DD68AD" w:rsidRDefault="00DD68AD" w:rsidP="006043B2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:rsidR="00DD68AD" w:rsidRDefault="00DD68AD" w:rsidP="006043B2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29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02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1" w:author="lenovo" w:date="2016-01-17T22:19:00Z" w:initials="l">
    <w:p w:rsidR="00DD68AD" w:rsidRDefault="00DD68AD" w:rsidP="00FA4483">
      <w:pPr>
        <w:pStyle w:val="CommentText"/>
        <w:jc w:val="center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1:29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2:19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1:00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1" w:author="lenovo" w:date="2016-01-17T21:29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:rsidR="00DD68AD" w:rsidRDefault="00DD68AD" w:rsidP="00761C0B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5" w:author="lenovo" w:date="2016-08-05T11:22:00Z" w:initials="l">
    <w:p w:rsidR="00DD68AD" w:rsidRDefault="00DD68AD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:rsidR="00DD68AD" w:rsidRDefault="00DD68AD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:rsidR="00DD68AD" w:rsidRDefault="00DD68AD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8-05T11:22:00Z" w:initials="l">
    <w:p w:rsidR="00DD68AD" w:rsidRDefault="00DD68AD" w:rsidP="00761C0B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5" w:author="lenovo" w:date="2016-01-17T21:23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49" w:author="lenovo" w:date="2016-01-17T21:2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7" w:author="lenovo" w:date="2016-01-17T21:2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1" w:author="lenovo" w:date="2016-01-17T21:2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:rsidR="00DD68AD" w:rsidRDefault="00DD68AD" w:rsidP="00F735E9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66" w:author="lenovo" w:date="2016-08-05T11:25:00Z" w:initials="l">
    <w:p w:rsidR="00DD68AD" w:rsidRDefault="00DD68AD" w:rsidP="00F735E9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8" w:author="lenovo" w:date="2016-08-05T11:25:00Z" w:initials="l">
    <w:p w:rsidR="00DD68AD" w:rsidRDefault="00DD68AD" w:rsidP="00F735E9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8-05T11:25:00Z" w:initials="l">
    <w:p w:rsidR="00DD68AD" w:rsidRDefault="00DD68AD" w:rsidP="00F735E9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2" w:author="lenovo" w:date="2016-08-05T11:25:00Z" w:initials="l">
    <w:p w:rsidR="00DD68AD" w:rsidRDefault="00DD68AD" w:rsidP="00F735E9">
      <w:pPr>
        <w:pStyle w:val="CommentText"/>
      </w:pPr>
      <w:r>
        <w:rPr>
          <w:rStyle w:val="CommentReference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4" w:author="lenovo" w:date="2016-01-17T21:22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1-17T21:26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76" w:author="lenovo" w:date="2016-01-17T21:05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9" w:author="lenovo" w:date="2016-01-17T21:05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0" w:author="lenovo" w:date="2016-01-17T21:08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83" w:author="lenovo" w:date="2016-01-17T21:06:00Z" w:initials="l">
    <w:p w:rsidR="00DD68AD" w:rsidRDefault="00DD68AD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5" w:author="lenovo" w:date="2016-08-05T11:25:00Z" w:initials="l">
    <w:p w:rsidR="00DD68AD" w:rsidRDefault="00DD68AD" w:rsidP="00CC3126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7" w:author="lenovo" w:date="2016-08-05T11:25:00Z" w:initials="l">
    <w:p w:rsidR="00DD68AD" w:rsidRDefault="00DD68AD" w:rsidP="00CC3126">
      <w:pPr>
        <w:pStyle w:val="CommentText"/>
      </w:pPr>
      <w:r>
        <w:rPr>
          <w:rStyle w:val="CommentReference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8AD" w:rsidRDefault="00DD68AD" w:rsidP="00F77E65">
      <w:r>
        <w:separator/>
      </w:r>
    </w:p>
  </w:endnote>
  <w:endnote w:type="continuationSeparator" w:id="0">
    <w:p w:rsidR="00DD68AD" w:rsidRDefault="00DD68AD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8AD" w:rsidRPr="00D7114A" w:rsidRDefault="00DD68AD" w:rsidP="00D7114A">
    <w:pPr>
      <w:pStyle w:val="Footer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Pr="008E48E3">
      <w:rPr>
        <w:b/>
        <w:noProof/>
        <w:lang w:val="zh-CN"/>
      </w:rPr>
      <w:t>1</w:t>
    </w:r>
    <w:r w:rsidRPr="00D7114A">
      <w:rPr>
        <w:b/>
      </w:rPr>
      <w:fldChar w:fldCharType="end"/>
    </w:r>
  </w:p>
  <w:p w:rsidR="00DD68AD" w:rsidRPr="002811CA" w:rsidRDefault="00DD68AD" w:rsidP="002811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8AD" w:rsidRDefault="00DD68AD" w:rsidP="00F77E65">
      <w:r>
        <w:separator/>
      </w:r>
    </w:p>
  </w:footnote>
  <w:footnote w:type="continuationSeparator" w:id="0">
    <w:p w:rsidR="00DD68AD" w:rsidRDefault="00DD68AD" w:rsidP="00F77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8AD" w:rsidRDefault="00DD68AD" w:rsidP="002811CA">
    <w:pPr>
      <w:pStyle w:val="Header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85C7A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85C7A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1CA5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DocumentMap">
    <w:name w:val="Document Map"/>
    <w:basedOn w:val="Normal"/>
    <w:link w:val="DocumentMapChar"/>
    <w:uiPriority w:val="99"/>
    <w:rsid w:val="00C92C1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Normal"/>
    <w:next w:val="Normal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1D22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54461D"/>
    <w:rPr>
      <w:rFonts w:cs="Times New Roman"/>
    </w:rPr>
  </w:style>
  <w:style w:type="table" w:styleId="TableGrid">
    <w:name w:val="Table Grid"/>
    <w:basedOn w:val="TableNormal"/>
    <w:uiPriority w:val="99"/>
    <w:rsid w:val="00A102A1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03096F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03096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7333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09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73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cs.calvin.ed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vig.prenhall.com/catalog/academic/product/0,1144,0131409093,0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alvin.edu/~nyh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229</TotalTime>
  <Pages>17</Pages>
  <Words>583</Words>
  <Characters>3327</Characters>
  <Application>Microsoft Office Outlook</Application>
  <DocSecurity>0</DocSecurity>
  <Lines>0</Lines>
  <Paragraphs>0</Paragraphs>
  <ScaleCrop>false</ScaleCrop>
  <Company>HUST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lenovo</cp:lastModifiedBy>
  <cp:revision>322</cp:revision>
  <dcterms:created xsi:type="dcterms:W3CDTF">2015-08-06T20:17:00Z</dcterms:created>
  <dcterms:modified xsi:type="dcterms:W3CDTF">2017-09-14T01:19:00Z</dcterms:modified>
</cp:coreProperties>
</file>